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231B9649" w:rsidR="00547F36" w:rsidRPr="001E6010" w:rsidRDefault="00587F4D">
      <w:pPr>
        <w:pStyle w:val="Heading1"/>
        <w:rPr>
          <w:lang w:val="it-IT"/>
        </w:rPr>
      </w:pPr>
      <w:r>
        <w:rPr>
          <w:lang w:val="it-IT"/>
        </w:rPr>
        <w:t xml:space="preserve">Test di fine settimana – Week </w:t>
      </w:r>
      <w:r w:rsidR="00512187">
        <w:rPr>
          <w:lang w:val="it-IT"/>
        </w:rPr>
        <w:t>5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2"/>
        <w:gridCol w:w="1115"/>
        <w:gridCol w:w="3243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1573F6B8" w:rsidR="00547F36" w:rsidRPr="001E6010" w:rsidRDefault="00492683">
            <w:pPr>
              <w:pStyle w:val="Informazionisullostudente"/>
            </w:pPr>
            <w:r>
              <w:t>Giulia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26FA9B40" w:rsidR="00547F36" w:rsidRPr="001E6010" w:rsidRDefault="00492683">
            <w:pPr>
              <w:pStyle w:val="Informazionisullostudente"/>
            </w:pPr>
            <w:r>
              <w:t>Tuttobene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E79C839" w:rsidR="00547F36" w:rsidRPr="001E6010" w:rsidRDefault="00492683">
            <w:pPr>
              <w:pStyle w:val="Informazionisullostudente"/>
            </w:pPr>
            <w:r>
              <w:t>18-06-2021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241325F5" w14:textId="21032846" w:rsidR="00D43133" w:rsidRPr="00492683" w:rsidRDefault="00D43133" w:rsidP="00554617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16"/>
          <w:szCs w:val="16"/>
        </w:rPr>
        <w:t>Spiegare come funziona una connection pool</w:t>
      </w:r>
      <w:r w:rsidR="00933350">
        <w:rPr>
          <w:rFonts w:cstheme="minorHAnsi"/>
          <w:i/>
          <w:iCs/>
          <w:sz w:val="16"/>
          <w:szCs w:val="16"/>
        </w:rPr>
        <w:t>.</w:t>
      </w:r>
    </w:p>
    <w:p w14:paraId="112CB8C2" w14:textId="2AA56FF0" w:rsidR="00492683" w:rsidRPr="00DB4583" w:rsidRDefault="00492683" w:rsidP="00492683">
      <w:pPr>
        <w:pStyle w:val="ListParagraph"/>
        <w:ind w:left="360"/>
        <w:rPr>
          <w:rFonts w:cstheme="minorHAnsi"/>
          <w:sz w:val="20"/>
          <w:szCs w:val="20"/>
        </w:rPr>
      </w:pPr>
      <w:r w:rsidRPr="00DB4583">
        <w:rPr>
          <w:rFonts w:cstheme="minorHAnsi"/>
          <w:sz w:val="20"/>
          <w:szCs w:val="20"/>
        </w:rPr>
        <w:t>Si tratta dell’insieme delle connessioni richiedibili dall’utente. Quando viene richiesta una connessione il pooler la cerca tra le disponibili e una volta chiusa la etichetta come nuovamente disponibile.</w:t>
      </w:r>
    </w:p>
    <w:p w14:paraId="04580867" w14:textId="77777777" w:rsidR="00D43133" w:rsidRPr="001E6010" w:rsidRDefault="00D43133" w:rsidP="00D4313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Quale/i delle seguenti affermazioni è esatta  riguardo la connection string?</w:t>
      </w:r>
      <w:r w:rsidRPr="001E6010">
        <w:rPr>
          <w:rFonts w:cstheme="minorHAnsi"/>
          <w:sz w:val="16"/>
          <w:szCs w:val="16"/>
        </w:rPr>
        <w:tab/>
      </w:r>
      <w:r w:rsidRPr="001E6010">
        <w:rPr>
          <w:rFonts w:cstheme="minorHAnsi"/>
          <w:sz w:val="16"/>
          <w:szCs w:val="16"/>
        </w:rPr>
        <w:tab/>
      </w:r>
    </w:p>
    <w:p w14:paraId="404700A1" w14:textId="2A0E9912" w:rsidR="00D43133" w:rsidRPr="001E6010" w:rsidRDefault="00CD0D09" w:rsidP="00D43133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2683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D43133" w:rsidRPr="001E6010">
        <w:rPr>
          <w:rFonts w:cstheme="minorHAnsi"/>
          <w:sz w:val="16"/>
          <w:szCs w:val="16"/>
        </w:rPr>
        <w:t xml:space="preserve"> </w:t>
      </w:r>
      <w:r w:rsidR="00D43133">
        <w:rPr>
          <w:rFonts w:cstheme="minorHAnsi"/>
          <w:sz w:val="16"/>
          <w:szCs w:val="16"/>
        </w:rPr>
        <w:t xml:space="preserve"> La connection string</w:t>
      </w:r>
      <w:r w:rsidR="00D43133" w:rsidRPr="001E6010">
        <w:rPr>
          <w:rFonts w:cstheme="minorHAnsi"/>
          <w:sz w:val="16"/>
          <w:szCs w:val="16"/>
        </w:rPr>
        <w:t xml:space="preserve"> </w:t>
      </w:r>
      <w:r w:rsidR="00D43133">
        <w:rPr>
          <w:rFonts w:cstheme="minorHAnsi"/>
          <w:sz w:val="16"/>
          <w:szCs w:val="16"/>
        </w:rPr>
        <w:t>è un oggetto che gestisce la connessione a un database</w:t>
      </w:r>
    </w:p>
    <w:p w14:paraId="7EEFF694" w14:textId="15708A25" w:rsidR="00D43133" w:rsidRPr="001E6010" w:rsidRDefault="00CD0D09" w:rsidP="00D43133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2683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D43133" w:rsidRPr="001E6010">
        <w:rPr>
          <w:rFonts w:cstheme="minorHAnsi"/>
          <w:sz w:val="16"/>
          <w:szCs w:val="16"/>
        </w:rPr>
        <w:t xml:space="preserve">  </w:t>
      </w:r>
      <w:r w:rsidR="00D43133">
        <w:rPr>
          <w:rFonts w:cstheme="minorHAnsi"/>
          <w:sz w:val="16"/>
          <w:szCs w:val="16"/>
        </w:rPr>
        <w:t>La connection string è una stringa che fornisce i parametri di inizializzazione per creare una connessione</w:t>
      </w:r>
    </w:p>
    <w:p w14:paraId="56D380A7" w14:textId="03502F54" w:rsidR="00D43133" w:rsidRPr="00B219E6" w:rsidRDefault="00CD0D09" w:rsidP="00D43133">
      <w:pPr>
        <w:pStyle w:val="ListParagraph"/>
        <w:ind w:left="360" w:firstLine="360"/>
        <w:rPr>
          <w:rFonts w:cstheme="minorHAnsi"/>
          <w:sz w:val="16"/>
          <w:szCs w:val="16"/>
          <w:u w:val="single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2683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D43133" w:rsidRPr="001E6010">
        <w:rPr>
          <w:rFonts w:cstheme="minorHAnsi"/>
          <w:sz w:val="16"/>
          <w:szCs w:val="16"/>
        </w:rPr>
        <w:t xml:space="preserve">  </w:t>
      </w:r>
      <w:r w:rsidR="00D43133">
        <w:rPr>
          <w:rFonts w:cstheme="minorHAnsi"/>
          <w:sz w:val="16"/>
          <w:szCs w:val="16"/>
        </w:rPr>
        <w:t>La connection string è composta da valori in formato chiave-valore</w:t>
      </w:r>
    </w:p>
    <w:p w14:paraId="0AFB6E4C" w14:textId="100DF1B9" w:rsidR="00D43133" w:rsidRPr="001E6010" w:rsidRDefault="00CD0D09" w:rsidP="00D43133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3133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D43133" w:rsidRPr="001E6010">
        <w:rPr>
          <w:rFonts w:cstheme="minorHAnsi"/>
          <w:sz w:val="16"/>
          <w:szCs w:val="16"/>
        </w:rPr>
        <w:t xml:space="preserve">  </w:t>
      </w:r>
      <w:r w:rsidR="00D43133">
        <w:rPr>
          <w:rFonts w:cstheme="minorHAnsi"/>
          <w:sz w:val="16"/>
          <w:szCs w:val="16"/>
        </w:rPr>
        <w:t>Se un utente accede al db da diverse postazioni, la connection string cambia</w:t>
      </w:r>
    </w:p>
    <w:p w14:paraId="69CD82B9" w14:textId="363459C5" w:rsidR="00D43133" w:rsidRPr="00492683" w:rsidRDefault="00D43133" w:rsidP="00554617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16"/>
          <w:szCs w:val="16"/>
        </w:rPr>
        <w:t>Spiegare le differenze tra le modalità di connessione al database</w:t>
      </w:r>
    </w:p>
    <w:p w14:paraId="1164B383" w14:textId="4EEFC071" w:rsidR="00492683" w:rsidRDefault="00492683" w:rsidP="00492683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Connected mode: connessione che permette di agire direttamente sul database. Viene definita di sola lettura poiché una volta inviato il comando al DB si può solamente “leggere” la risposta del DB.</w:t>
      </w:r>
    </w:p>
    <w:p w14:paraId="5EB69B78" w14:textId="66F7C367" w:rsidR="00492683" w:rsidRPr="00492683" w:rsidRDefault="00492683" w:rsidP="00492683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Disconnected mode: connessione che permette di lavorare sul DB in locale, prima acquisendo i dati e poi riconciliandoli con quelli di origine, attraverso l’utilizzo dell’adapter e del dataset.</w:t>
      </w:r>
    </w:p>
    <w:p w14:paraId="5CF9DFBB" w14:textId="4A1027C0" w:rsidR="00D43133" w:rsidRPr="00492683" w:rsidRDefault="00D43133" w:rsidP="00554617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9537F8">
        <w:rPr>
          <w:rFonts w:cstheme="minorHAnsi"/>
          <w:i/>
          <w:iCs/>
          <w:sz w:val="16"/>
          <w:szCs w:val="16"/>
        </w:rPr>
        <w:t>Spiegare cosa è un DataAdapter e specificare in quale modalità si usa</w:t>
      </w:r>
    </w:p>
    <w:p w14:paraId="68D1C8B7" w14:textId="022FE321" w:rsidR="00492683" w:rsidRPr="00492683" w:rsidRDefault="00492683" w:rsidP="00492683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L’adapter si usa in modalità disconnessa: è un ponte tra l’origine dei dati e il dataset</w:t>
      </w:r>
      <w:r w:rsidR="00DB4583">
        <w:rPr>
          <w:rFonts w:cstheme="minorHAnsi"/>
          <w:sz w:val="20"/>
          <w:szCs w:val="20"/>
        </w:rPr>
        <w:t>. Gli vengono attribuiti i comandi che dovrà eseguire sui dati e si occupa della riconciliazione tra quelli di origine e quelli in locale.</w:t>
      </w:r>
    </w:p>
    <w:p w14:paraId="34F17B8D" w14:textId="151BE241" w:rsidR="00331C39" w:rsidRPr="00DB4583" w:rsidRDefault="00933350" w:rsidP="00554617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16"/>
          <w:szCs w:val="16"/>
        </w:rPr>
        <w:t>Data un’entità Persona con Nome, Cognome, Età scrivere una query Linq con query syntax e lambda expression che prelevi le persone maggiorenni ordinate per cognome e per nome</w:t>
      </w:r>
    </w:p>
    <w:p w14:paraId="69C38A30" w14:textId="69106999" w:rsidR="00DB4583" w:rsidRDefault="00DB4583" w:rsidP="00DB4583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 QUERY SYNTAX:</w:t>
      </w:r>
    </w:p>
    <w:p w14:paraId="35B009CB" w14:textId="6ECA739F" w:rsidR="00DB4583" w:rsidRDefault="00DB4583" w:rsidP="00DB4583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IEnumerable&lt;Persona&gt; maggiorenniCognomeNome =</w:t>
      </w:r>
    </w:p>
    <w:p w14:paraId="05646915" w14:textId="794C1F60" w:rsidR="00DB4583" w:rsidRDefault="00DB4583" w:rsidP="00DB4583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from m in GetAll()</w:t>
      </w:r>
    </w:p>
    <w:p w14:paraId="785CA001" w14:textId="0D73A2F6" w:rsidR="00DB4583" w:rsidRDefault="00DB4583" w:rsidP="00DB4583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where m.Età &gt; 18</w:t>
      </w:r>
    </w:p>
    <w:p w14:paraId="6F6156AF" w14:textId="77777777" w:rsidR="00DB4583" w:rsidRDefault="00DB4583" w:rsidP="00DB4583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orderby m.Cognome, m.Nome</w:t>
      </w:r>
    </w:p>
    <w:p w14:paraId="75277D13" w14:textId="77777777" w:rsidR="00DB4583" w:rsidRDefault="00DB4583" w:rsidP="00DB4583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select m;</w:t>
      </w:r>
    </w:p>
    <w:p w14:paraId="283F6AC5" w14:textId="77CFE8BE" w:rsidR="00DB4583" w:rsidRDefault="00DB4583" w:rsidP="00DB4583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return maggiorenniCognomeNome</w:t>
      </w:r>
      <w:r w:rsidR="008A4267">
        <w:rPr>
          <w:rFonts w:cstheme="minorHAnsi"/>
          <w:sz w:val="20"/>
          <w:szCs w:val="20"/>
        </w:rPr>
        <w:t>.ToList();</w:t>
      </w:r>
    </w:p>
    <w:p w14:paraId="7E20A772" w14:textId="45C4CC4E" w:rsidR="008A4267" w:rsidRDefault="008A4267" w:rsidP="00DB4583">
      <w:pPr>
        <w:pStyle w:val="ListParagraph"/>
        <w:ind w:left="360"/>
        <w:rPr>
          <w:rFonts w:cstheme="minorHAnsi"/>
          <w:sz w:val="20"/>
          <w:szCs w:val="20"/>
        </w:rPr>
      </w:pPr>
    </w:p>
    <w:p w14:paraId="29DEAAF9" w14:textId="3C154A3F" w:rsidR="008A4267" w:rsidRDefault="008A4267" w:rsidP="00DB4583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 LAMBDA EXPRESSION</w:t>
      </w:r>
    </w:p>
    <w:p w14:paraId="5EAFB861" w14:textId="77777777" w:rsidR="008A4267" w:rsidRDefault="008A4267" w:rsidP="008A4267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IEnumerable&lt;Persona&gt; maggiorenniCognomeNome =</w:t>
      </w:r>
      <w:r>
        <w:rPr>
          <w:rFonts w:cstheme="minorHAnsi"/>
          <w:sz w:val="20"/>
          <w:szCs w:val="20"/>
        </w:rPr>
        <w:t xml:space="preserve"> GetAll().</w:t>
      </w:r>
    </w:p>
    <w:p w14:paraId="7CA9C575" w14:textId="262CE58B" w:rsidR="008A4267" w:rsidRDefault="008A4267" w:rsidP="008A4267">
      <w:pPr>
        <w:pStyle w:val="ListParagraph"/>
        <w:ind w:left="360"/>
        <w:rPr>
          <w:rFonts w:cstheme="minorHAnsi"/>
          <w:sz w:val="20"/>
          <w:szCs w:val="20"/>
          <w:lang w:val="en-US"/>
        </w:rPr>
      </w:pPr>
      <w:r w:rsidRPr="008A4267">
        <w:rPr>
          <w:rFonts w:cstheme="minorHAnsi"/>
          <w:sz w:val="20"/>
          <w:szCs w:val="20"/>
          <w:lang w:val="en-US"/>
        </w:rPr>
        <w:t>Where(m =&gt; m.Età &gt;18).OrderBy(m = &gt; m.Cognome).ThenBy(m =&gt; m.Nome)</w:t>
      </w:r>
    </w:p>
    <w:p w14:paraId="236ECE67" w14:textId="42BE80E3" w:rsidR="008A4267" w:rsidRPr="008A4267" w:rsidRDefault="008A4267" w:rsidP="008A4267">
      <w:pPr>
        <w:pStyle w:val="ListParagraph"/>
        <w:ind w:left="3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ma</w:t>
      </w:r>
      <w:r>
        <w:rPr>
          <w:rFonts w:cstheme="minorHAnsi"/>
          <w:sz w:val="20"/>
          <w:szCs w:val="20"/>
        </w:rPr>
        <w:t>ggiorenniCognomeNome.ToList();</w:t>
      </w:r>
    </w:p>
    <w:p w14:paraId="17CE35A5" w14:textId="77777777" w:rsidR="008A4267" w:rsidRPr="008A4267" w:rsidRDefault="008A4267" w:rsidP="00DB4583">
      <w:pPr>
        <w:pStyle w:val="ListParagraph"/>
        <w:ind w:left="360"/>
        <w:rPr>
          <w:rFonts w:cstheme="minorHAnsi"/>
          <w:sz w:val="20"/>
          <w:szCs w:val="20"/>
          <w:lang w:val="en-US"/>
        </w:rPr>
      </w:pPr>
    </w:p>
    <w:p w14:paraId="2A222810" w14:textId="3846C321" w:rsidR="00972BB9" w:rsidRPr="00DB4583" w:rsidRDefault="00972BB9" w:rsidP="00554617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16"/>
          <w:szCs w:val="16"/>
        </w:rPr>
        <w:t xml:space="preserve">Spiegare </w:t>
      </w:r>
      <w:r w:rsidR="00933350">
        <w:rPr>
          <w:rFonts w:cstheme="minorHAnsi"/>
          <w:i/>
          <w:iCs/>
          <w:sz w:val="16"/>
          <w:szCs w:val="16"/>
        </w:rPr>
        <w:t>la differenza tra concorrenza ottimistica e pessimistica nell’accesso ad un database.</w:t>
      </w:r>
    </w:p>
    <w:p w14:paraId="0DB8AD65" w14:textId="44D11791" w:rsidR="00DB4583" w:rsidRPr="00DB4583" w:rsidRDefault="00DB4583" w:rsidP="00DB4583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Sono entrambe modalità che si occupano della gestione della concorrenza. Dati due utenti concorrenti:</w:t>
      </w:r>
    </w:p>
    <w:p w14:paraId="7BF40CE5" w14:textId="386D67C7" w:rsidR="00DB4583" w:rsidRPr="00DB4583" w:rsidRDefault="00DB4583" w:rsidP="00DB4583">
      <w:pPr>
        <w:pStyle w:val="ListParagraph"/>
        <w:numPr>
          <w:ilvl w:val="0"/>
          <w:numId w:val="44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>La concorrenza pessimistica blocca al secondo utente (in ordine di arrivo) l’accesso alle tabelle già in uno dal primo utente</w:t>
      </w:r>
    </w:p>
    <w:p w14:paraId="564FB824" w14:textId="4A9886C6" w:rsidR="00DB4583" w:rsidRPr="00D43133" w:rsidRDefault="00DB4583" w:rsidP="00DB4583">
      <w:pPr>
        <w:pStyle w:val="ListParagraph"/>
        <w:numPr>
          <w:ilvl w:val="0"/>
          <w:numId w:val="44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La concorrenza ottimistica permette l’accesso a tutti gli utenti ma prima di una modifica si accerta che non ve ne siano state altre concorrenti. In questo caso si può mostrare la data di ultima modifica o il valore del record attuale che si vuole modificare.</w:t>
      </w:r>
    </w:p>
    <w:p w14:paraId="4218F48F" w14:textId="792688AF" w:rsidR="00D43133" w:rsidRDefault="00D43133">
      <w:pPr>
        <w:spacing w:line="240" w:lineRule="auto"/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br w:type="page"/>
      </w:r>
    </w:p>
    <w:p w14:paraId="5656ABAB" w14:textId="4CA40D18" w:rsidR="00D43133" w:rsidRDefault="00D43133" w:rsidP="004F12D3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lastRenderedPageBreak/>
        <w:t>Esercitazione Pratica</w:t>
      </w:r>
    </w:p>
    <w:p w14:paraId="12715A5A" w14:textId="40F44AE4" w:rsidR="00D43133" w:rsidRDefault="00D43133" w:rsidP="00D43133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Creare una Console App che gestisca la </w:t>
      </w:r>
      <w:r w:rsidR="00801EFB">
        <w:rPr>
          <w:rFonts w:cstheme="minorHAnsi"/>
          <w:i/>
          <w:iCs/>
          <w:sz w:val="16"/>
          <w:szCs w:val="16"/>
          <w:lang w:val="it-IT"/>
        </w:rPr>
        <w:t xml:space="preserve">registrazione degli </w:t>
      </w:r>
      <w:r>
        <w:rPr>
          <w:rFonts w:cstheme="minorHAnsi"/>
          <w:i/>
          <w:iCs/>
          <w:sz w:val="16"/>
          <w:szCs w:val="16"/>
          <w:lang w:val="it-IT"/>
        </w:rPr>
        <w:t>esam</w:t>
      </w:r>
      <w:r w:rsidR="00801EFB">
        <w:rPr>
          <w:rFonts w:cstheme="minorHAnsi"/>
          <w:i/>
          <w:iCs/>
          <w:sz w:val="16"/>
          <w:szCs w:val="16"/>
          <w:lang w:val="it-IT"/>
        </w:rPr>
        <w:t>i</w:t>
      </w:r>
      <w:r>
        <w:rPr>
          <w:rFonts w:cstheme="minorHAnsi"/>
          <w:i/>
          <w:iCs/>
          <w:sz w:val="16"/>
          <w:szCs w:val="16"/>
          <w:lang w:val="it-IT"/>
        </w:rPr>
        <w:t xml:space="preserve"> di uno Studente.</w:t>
      </w:r>
    </w:p>
    <w:p w14:paraId="295F97DD" w14:textId="3053FA6F" w:rsidR="004F12D3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3C7171C2" w14:textId="77777777" w:rsidR="00D43133" w:rsidRDefault="00D43133" w:rsidP="00D43133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Lo studente è definito con:</w:t>
      </w:r>
    </w:p>
    <w:p w14:paraId="672602C1" w14:textId="77777777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Nome</w:t>
      </w:r>
    </w:p>
    <w:p w14:paraId="384499CE" w14:textId="77777777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Cognome</w:t>
      </w:r>
    </w:p>
    <w:p w14:paraId="3ACD38B2" w14:textId="5F92A476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AnnoNascita</w:t>
      </w:r>
    </w:p>
    <w:p w14:paraId="20BB4759" w14:textId="54AD471F" w:rsidR="00D43133" w:rsidRDefault="00D43133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L’esame è definito da:</w:t>
      </w:r>
    </w:p>
    <w:p w14:paraId="3E6791C4" w14:textId="77777777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Nome</w:t>
      </w:r>
    </w:p>
    <w:p w14:paraId="264FE692" w14:textId="2389D589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CFU</w:t>
      </w:r>
    </w:p>
    <w:p w14:paraId="624D24C3" w14:textId="213F5C8E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Data</w:t>
      </w:r>
    </w:p>
    <w:p w14:paraId="16CE6CE9" w14:textId="3BE7E01E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Votazione</w:t>
      </w:r>
    </w:p>
    <w:p w14:paraId="498DAAE0" w14:textId="03BEB124" w:rsidR="00801EFB" w:rsidRPr="00933350" w:rsidRDefault="00801EFB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Passato</w:t>
      </w:r>
    </w:p>
    <w:p w14:paraId="168E54D1" w14:textId="6D8AD41E" w:rsidR="00D43133" w:rsidRDefault="00D4313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1F8758B" w14:textId="17999B50" w:rsidR="00801EFB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Vedere tutti gli studenti</w:t>
      </w:r>
      <w:r w:rsidR="00933350">
        <w:rPr>
          <w:rFonts w:cstheme="minorHAnsi"/>
          <w:i/>
          <w:iCs/>
          <w:sz w:val="20"/>
          <w:szCs w:val="20"/>
          <w:lang w:val="it-IT"/>
        </w:rPr>
        <w:t xml:space="preserve"> del database</w:t>
      </w:r>
    </w:p>
    <w:p w14:paraId="24BFEAA3" w14:textId="32D9000D" w:rsidR="00801EFB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 xml:space="preserve">Registrare un esame per uno studente specifico </w:t>
      </w:r>
    </w:p>
    <w:p w14:paraId="49E3AF31" w14:textId="3D0D540B" w:rsidR="00801EFB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Mostrare</w:t>
      </w:r>
      <w:r w:rsidR="00F07D3F">
        <w:rPr>
          <w:rFonts w:cstheme="minorHAnsi"/>
          <w:i/>
          <w:iCs/>
          <w:sz w:val="20"/>
          <w:szCs w:val="20"/>
          <w:lang w:val="it-IT"/>
        </w:rPr>
        <w:t xml:space="preserve"> gli esami di uno studente ordinati per votazione e per data</w:t>
      </w:r>
      <w:r>
        <w:rPr>
          <w:rFonts w:cstheme="minorHAnsi"/>
          <w:i/>
          <w:iCs/>
          <w:sz w:val="20"/>
          <w:szCs w:val="20"/>
          <w:lang w:val="it-IT"/>
        </w:rPr>
        <w:t>”</w:t>
      </w:r>
    </w:p>
    <w:p w14:paraId="19AA957A" w14:textId="6AD51A94" w:rsidR="00801EFB" w:rsidRDefault="00972BB9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Aggiungere un nuovo studente utilizzando la modalità disconnessa di ADO.NET</w:t>
      </w:r>
    </w:p>
    <w:p w14:paraId="08794652" w14:textId="2F8B64AC" w:rsidR="00801EFB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545EA496" w14:textId="23C0B89E" w:rsidR="00801EFB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Requisiti Tecnici:</w:t>
      </w:r>
    </w:p>
    <w:p w14:paraId="33774BC2" w14:textId="64DCF67D" w:rsidR="00801EFB" w:rsidRPr="00933350" w:rsidRDefault="00801EFB" w:rsidP="00801EFB">
      <w:pPr>
        <w:pStyle w:val="ListParagraph"/>
        <w:numPr>
          <w:ilvl w:val="0"/>
          <w:numId w:val="42"/>
        </w:numPr>
        <w:rPr>
          <w:rFonts w:ascii="Century Gothic" w:hAnsi="Century Gothic" w:cstheme="minorHAnsi"/>
          <w:i/>
          <w:iCs/>
          <w:sz w:val="20"/>
          <w:szCs w:val="20"/>
        </w:rPr>
      </w:pPr>
      <w:r w:rsidRPr="00933350">
        <w:rPr>
          <w:rFonts w:ascii="Century Gothic" w:hAnsi="Century Gothic" w:cstheme="minorHAnsi"/>
          <w:i/>
          <w:iCs/>
          <w:sz w:val="20"/>
          <w:szCs w:val="20"/>
        </w:rPr>
        <w:t>Usare</w:t>
      </w:r>
      <w:r w:rsidR="00972BB9" w:rsidRPr="00933350">
        <w:rPr>
          <w:rFonts w:ascii="Century Gothic" w:hAnsi="Century Gothic" w:cstheme="minorHAnsi"/>
          <w:i/>
          <w:iCs/>
          <w:sz w:val="20"/>
          <w:szCs w:val="20"/>
        </w:rPr>
        <w:t xml:space="preserve"> la tecnologia</w:t>
      </w:r>
      <w:r w:rsidRPr="00933350">
        <w:rPr>
          <w:rFonts w:ascii="Century Gothic" w:hAnsi="Century Gothic" w:cstheme="minorHAnsi"/>
          <w:i/>
          <w:iCs/>
          <w:sz w:val="20"/>
          <w:szCs w:val="20"/>
        </w:rPr>
        <w:t xml:space="preserve"> ADO</w:t>
      </w:r>
      <w:r w:rsidR="00972BB9" w:rsidRPr="00933350">
        <w:rPr>
          <w:rFonts w:ascii="Century Gothic" w:hAnsi="Century Gothic" w:cstheme="minorHAnsi"/>
          <w:i/>
          <w:iCs/>
          <w:sz w:val="20"/>
          <w:szCs w:val="20"/>
        </w:rPr>
        <w:t>.NET</w:t>
      </w:r>
    </w:p>
    <w:p w14:paraId="15C38510" w14:textId="05ABF29E" w:rsidR="00801EFB" w:rsidRPr="00933350" w:rsidRDefault="00801EFB" w:rsidP="00801EFB">
      <w:pPr>
        <w:pStyle w:val="ListParagraph"/>
        <w:numPr>
          <w:ilvl w:val="0"/>
          <w:numId w:val="41"/>
        </w:numPr>
        <w:rPr>
          <w:rFonts w:ascii="Century Gothic" w:hAnsi="Century Gothic" w:cstheme="minorHAnsi"/>
          <w:i/>
          <w:iCs/>
          <w:sz w:val="20"/>
          <w:szCs w:val="20"/>
        </w:rPr>
      </w:pPr>
      <w:r w:rsidRPr="00933350">
        <w:rPr>
          <w:rFonts w:ascii="Century Gothic" w:hAnsi="Century Gothic" w:cstheme="minorHAnsi"/>
          <w:i/>
          <w:iCs/>
          <w:sz w:val="20"/>
          <w:szCs w:val="20"/>
        </w:rPr>
        <w:t xml:space="preserve">Utilizzare </w:t>
      </w:r>
      <w:r w:rsidR="00933350">
        <w:rPr>
          <w:rFonts w:ascii="Century Gothic" w:hAnsi="Century Gothic" w:cstheme="minorHAnsi"/>
          <w:i/>
          <w:iCs/>
          <w:sz w:val="20"/>
          <w:szCs w:val="20"/>
        </w:rPr>
        <w:t xml:space="preserve">opportunamente </w:t>
      </w:r>
      <w:r w:rsidRPr="00933350">
        <w:rPr>
          <w:rFonts w:ascii="Century Gothic" w:hAnsi="Century Gothic" w:cstheme="minorHAnsi"/>
          <w:i/>
          <w:iCs/>
          <w:sz w:val="20"/>
          <w:szCs w:val="20"/>
        </w:rPr>
        <w:t xml:space="preserve">il Repository Pattern </w:t>
      </w:r>
    </w:p>
    <w:p w14:paraId="2CA301A8" w14:textId="50BDABA4" w:rsidR="00801EFB" w:rsidRPr="00933350" w:rsidRDefault="00801EFB" w:rsidP="00801EFB">
      <w:pPr>
        <w:pStyle w:val="ListParagraph"/>
        <w:numPr>
          <w:ilvl w:val="0"/>
          <w:numId w:val="41"/>
        </w:numPr>
        <w:rPr>
          <w:rFonts w:ascii="Century Gothic" w:hAnsi="Century Gothic" w:cstheme="minorHAnsi"/>
          <w:i/>
          <w:iCs/>
          <w:sz w:val="20"/>
          <w:szCs w:val="20"/>
        </w:rPr>
      </w:pPr>
      <w:r w:rsidRPr="00933350">
        <w:rPr>
          <w:rFonts w:ascii="Century Gothic" w:hAnsi="Century Gothic" w:cstheme="minorHAnsi"/>
          <w:i/>
          <w:iCs/>
          <w:sz w:val="20"/>
          <w:szCs w:val="20"/>
        </w:rPr>
        <w:t>Realizzare le interrogazion</w:t>
      </w:r>
      <w:r w:rsidR="00933350">
        <w:rPr>
          <w:rFonts w:ascii="Century Gothic" w:hAnsi="Century Gothic" w:cstheme="minorHAnsi"/>
          <w:i/>
          <w:iCs/>
          <w:sz w:val="20"/>
          <w:szCs w:val="20"/>
        </w:rPr>
        <w:t>i</w:t>
      </w:r>
      <w:r w:rsidRPr="00933350">
        <w:rPr>
          <w:rFonts w:ascii="Century Gothic" w:hAnsi="Century Gothic" w:cstheme="minorHAnsi"/>
          <w:i/>
          <w:iCs/>
          <w:sz w:val="20"/>
          <w:szCs w:val="20"/>
        </w:rPr>
        <w:t xml:space="preserve"> attraverso System.Linq in modalità Lambda Expression</w:t>
      </w:r>
    </w:p>
    <w:p w14:paraId="2683E216" w14:textId="77777777" w:rsidR="00801EFB" w:rsidRPr="00933350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78C3B329" w14:textId="0A390A01" w:rsidR="00933350" w:rsidRPr="00933350" w:rsidRDefault="00933350" w:rsidP="0047762E">
      <w:pPr>
        <w:rPr>
          <w:rFonts w:cstheme="minorHAnsi"/>
          <w:i/>
          <w:iCs/>
          <w:sz w:val="20"/>
          <w:szCs w:val="20"/>
          <w:lang w:val="it-IT"/>
        </w:rPr>
      </w:pPr>
      <w:r w:rsidRPr="00933350">
        <w:rPr>
          <w:rFonts w:cstheme="minorHAnsi"/>
          <w:i/>
          <w:iCs/>
          <w:sz w:val="20"/>
          <w:szCs w:val="20"/>
          <w:lang w:val="it-IT"/>
        </w:rPr>
        <w:t>Opzionale:</w:t>
      </w:r>
      <w:r>
        <w:rPr>
          <w:rFonts w:cstheme="minorHAnsi"/>
          <w:i/>
          <w:iCs/>
          <w:sz w:val="20"/>
          <w:szCs w:val="20"/>
          <w:lang w:val="it-IT"/>
        </w:rPr>
        <w:t xml:space="preserve"> Gestire l’interazione con l’utente con un menù.</w:t>
      </w:r>
    </w:p>
    <w:p w14:paraId="236E201A" w14:textId="77777777" w:rsidR="00933350" w:rsidRDefault="00933350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1ECBB5F2" w14:textId="06BD3385" w:rsidR="00225A62" w:rsidRPr="00DF6D5F" w:rsidRDefault="00DF6D5F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  <w:r>
        <w:rPr>
          <w:rFonts w:cstheme="minorHAnsi"/>
          <w:i/>
          <w:iCs/>
          <w:sz w:val="20"/>
          <w:szCs w:val="20"/>
          <w:u w:val="single"/>
          <w:lang w:val="it-IT"/>
        </w:rPr>
        <w:t>Caricare</w:t>
      </w:r>
      <w:r w:rsidR="000C4A51" w:rsidRPr="00DF6D5F">
        <w:rPr>
          <w:rFonts w:cstheme="minorHAnsi"/>
          <w:i/>
          <w:iCs/>
          <w:sz w:val="20"/>
          <w:szCs w:val="20"/>
          <w:u w:val="single"/>
          <w:lang w:val="it-IT"/>
        </w:rPr>
        <w:t xml:space="preserve"> la prova pratica e teorica su Github.</w:t>
      </w:r>
    </w:p>
    <w:sectPr w:rsidR="00225A62" w:rsidRPr="00DF6D5F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24A28" w14:textId="77777777" w:rsidR="00CD0D09" w:rsidRDefault="00CD0D09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58B475A7" w14:textId="77777777" w:rsidR="00CD0D09" w:rsidRDefault="00CD0D09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C5E8" w14:textId="77777777" w:rsidR="00CD0D09" w:rsidRDefault="00CD0D09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0A45C2F4" w14:textId="77777777" w:rsidR="00CD0D09" w:rsidRDefault="00CD0D09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1FDD"/>
    <w:multiLevelType w:val="hybridMultilevel"/>
    <w:tmpl w:val="375E5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4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47D08"/>
    <w:multiLevelType w:val="hybridMultilevel"/>
    <w:tmpl w:val="FED018E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6256"/>
    <w:multiLevelType w:val="multilevel"/>
    <w:tmpl w:val="9A1C8920"/>
    <w:numStyleLink w:val="Answers"/>
  </w:abstractNum>
  <w:abstractNum w:abstractNumId="15" w15:restartNumberingAfterBreak="0">
    <w:nsid w:val="2C8B0AC6"/>
    <w:multiLevelType w:val="hybridMultilevel"/>
    <w:tmpl w:val="28DCC462"/>
    <w:lvl w:ilvl="0" w:tplc="E63049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0E381F"/>
    <w:multiLevelType w:val="hybridMultilevel"/>
    <w:tmpl w:val="B02888E4"/>
    <w:lvl w:ilvl="0" w:tplc="DD26AF2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71E68"/>
    <w:multiLevelType w:val="multilevel"/>
    <w:tmpl w:val="9A1C8920"/>
    <w:numStyleLink w:val="Answers"/>
  </w:abstractNum>
  <w:abstractNum w:abstractNumId="18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B8B7B22"/>
    <w:multiLevelType w:val="multilevel"/>
    <w:tmpl w:val="9A1C8920"/>
    <w:numStyleLink w:val="Answers"/>
  </w:abstractNum>
  <w:abstractNum w:abstractNumId="20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00A3D"/>
    <w:multiLevelType w:val="hybridMultilevel"/>
    <w:tmpl w:val="F14EF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3A372F"/>
    <w:multiLevelType w:val="hybridMultilevel"/>
    <w:tmpl w:val="B7C69770"/>
    <w:lvl w:ilvl="0" w:tplc="A4469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55185"/>
    <w:multiLevelType w:val="multilevel"/>
    <w:tmpl w:val="9A1C8920"/>
    <w:numStyleLink w:val="Answers"/>
  </w:abstractNum>
  <w:abstractNum w:abstractNumId="26" w15:restartNumberingAfterBreak="0">
    <w:nsid w:val="49AF741D"/>
    <w:multiLevelType w:val="multilevel"/>
    <w:tmpl w:val="9A1C8920"/>
    <w:numStyleLink w:val="Answers"/>
  </w:abstractNum>
  <w:abstractNum w:abstractNumId="27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8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9" w15:restartNumberingAfterBreak="0">
    <w:nsid w:val="601C69EA"/>
    <w:multiLevelType w:val="hybridMultilevel"/>
    <w:tmpl w:val="0644B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73671"/>
    <w:multiLevelType w:val="multilevel"/>
    <w:tmpl w:val="9A1C8920"/>
    <w:numStyleLink w:val="Answers"/>
  </w:abstractNum>
  <w:abstractNum w:abstractNumId="31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47763"/>
    <w:multiLevelType w:val="hybridMultilevel"/>
    <w:tmpl w:val="D5EC5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2"/>
  </w:num>
  <w:num w:numId="17">
    <w:abstractNumId w:val="22"/>
  </w:num>
  <w:num w:numId="18">
    <w:abstractNumId w:val="1"/>
  </w:num>
  <w:num w:numId="19">
    <w:abstractNumId w:val="9"/>
  </w:num>
  <w:num w:numId="20">
    <w:abstractNumId w:val="32"/>
  </w:num>
  <w:num w:numId="21">
    <w:abstractNumId w:val="20"/>
  </w:num>
  <w:num w:numId="22">
    <w:abstractNumId w:val="13"/>
  </w:num>
  <w:num w:numId="23">
    <w:abstractNumId w:val="5"/>
  </w:num>
  <w:num w:numId="24">
    <w:abstractNumId w:val="3"/>
  </w:num>
  <w:num w:numId="25">
    <w:abstractNumId w:val="27"/>
  </w:num>
  <w:num w:numId="26">
    <w:abstractNumId w:val="11"/>
  </w:num>
  <w:num w:numId="27">
    <w:abstractNumId w:val="28"/>
  </w:num>
  <w:num w:numId="28">
    <w:abstractNumId w:val="7"/>
  </w:num>
  <w:num w:numId="29">
    <w:abstractNumId w:val="4"/>
  </w:num>
  <w:num w:numId="30">
    <w:abstractNumId w:val="35"/>
  </w:num>
  <w:num w:numId="31">
    <w:abstractNumId w:val="23"/>
  </w:num>
  <w:num w:numId="32">
    <w:abstractNumId w:val="8"/>
  </w:num>
  <w:num w:numId="33">
    <w:abstractNumId w:val="2"/>
  </w:num>
  <w:num w:numId="34">
    <w:abstractNumId w:val="18"/>
  </w:num>
  <w:num w:numId="35">
    <w:abstractNumId w:val="6"/>
  </w:num>
  <w:num w:numId="36">
    <w:abstractNumId w:val="31"/>
  </w:num>
  <w:num w:numId="37">
    <w:abstractNumId w:val="24"/>
  </w:num>
  <w:num w:numId="38">
    <w:abstractNumId w:val="16"/>
  </w:num>
  <w:num w:numId="39">
    <w:abstractNumId w:val="15"/>
  </w:num>
  <w:num w:numId="40">
    <w:abstractNumId w:val="32"/>
  </w:num>
  <w:num w:numId="41">
    <w:abstractNumId w:val="29"/>
  </w:num>
  <w:num w:numId="42">
    <w:abstractNumId w:val="0"/>
  </w:num>
  <w:num w:numId="43">
    <w:abstractNumId w:val="21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57B6D"/>
    <w:rsid w:val="0008558D"/>
    <w:rsid w:val="000863CA"/>
    <w:rsid w:val="000C4A51"/>
    <w:rsid w:val="000D4714"/>
    <w:rsid w:val="000E5240"/>
    <w:rsid w:val="000E60BC"/>
    <w:rsid w:val="000F5237"/>
    <w:rsid w:val="00113F49"/>
    <w:rsid w:val="001201DB"/>
    <w:rsid w:val="00123AE9"/>
    <w:rsid w:val="00127A8D"/>
    <w:rsid w:val="00132BA7"/>
    <w:rsid w:val="00135EC2"/>
    <w:rsid w:val="00141303"/>
    <w:rsid w:val="0014318B"/>
    <w:rsid w:val="001438C8"/>
    <w:rsid w:val="00152454"/>
    <w:rsid w:val="001600FB"/>
    <w:rsid w:val="00172E22"/>
    <w:rsid w:val="001A3C39"/>
    <w:rsid w:val="001B6AE1"/>
    <w:rsid w:val="001C0245"/>
    <w:rsid w:val="001C7104"/>
    <w:rsid w:val="001E6010"/>
    <w:rsid w:val="001F250D"/>
    <w:rsid w:val="00201EE0"/>
    <w:rsid w:val="00221D3B"/>
    <w:rsid w:val="00225A62"/>
    <w:rsid w:val="00230A4D"/>
    <w:rsid w:val="00261529"/>
    <w:rsid w:val="002702AA"/>
    <w:rsid w:val="002733D1"/>
    <w:rsid w:val="00275BC1"/>
    <w:rsid w:val="00276425"/>
    <w:rsid w:val="002825D6"/>
    <w:rsid w:val="002D0170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3F4E5B"/>
    <w:rsid w:val="00402F9B"/>
    <w:rsid w:val="004254F0"/>
    <w:rsid w:val="00440691"/>
    <w:rsid w:val="00443C7E"/>
    <w:rsid w:val="00446E50"/>
    <w:rsid w:val="00452347"/>
    <w:rsid w:val="00457A53"/>
    <w:rsid w:val="00464B0E"/>
    <w:rsid w:val="004754A0"/>
    <w:rsid w:val="0047762E"/>
    <w:rsid w:val="00492683"/>
    <w:rsid w:val="00496042"/>
    <w:rsid w:val="004C26A0"/>
    <w:rsid w:val="004D40EA"/>
    <w:rsid w:val="004F12D3"/>
    <w:rsid w:val="00512187"/>
    <w:rsid w:val="0053305A"/>
    <w:rsid w:val="00547F36"/>
    <w:rsid w:val="005645F9"/>
    <w:rsid w:val="00573F0E"/>
    <w:rsid w:val="00586A29"/>
    <w:rsid w:val="00587F4D"/>
    <w:rsid w:val="005A2070"/>
    <w:rsid w:val="005D38CC"/>
    <w:rsid w:val="006041E2"/>
    <w:rsid w:val="00633EA3"/>
    <w:rsid w:val="00647115"/>
    <w:rsid w:val="006A5B48"/>
    <w:rsid w:val="006B7942"/>
    <w:rsid w:val="006E2140"/>
    <w:rsid w:val="006E3EC5"/>
    <w:rsid w:val="006E7CC3"/>
    <w:rsid w:val="006F4A3F"/>
    <w:rsid w:val="00723098"/>
    <w:rsid w:val="0072454E"/>
    <w:rsid w:val="00731D2B"/>
    <w:rsid w:val="0078731A"/>
    <w:rsid w:val="007913B5"/>
    <w:rsid w:val="00795461"/>
    <w:rsid w:val="007B5F2A"/>
    <w:rsid w:val="007C00E4"/>
    <w:rsid w:val="007D2B30"/>
    <w:rsid w:val="007E3CB3"/>
    <w:rsid w:val="00801EFB"/>
    <w:rsid w:val="00802A50"/>
    <w:rsid w:val="008120C2"/>
    <w:rsid w:val="00823BF3"/>
    <w:rsid w:val="0084271B"/>
    <w:rsid w:val="0084793A"/>
    <w:rsid w:val="008739A2"/>
    <w:rsid w:val="008877EC"/>
    <w:rsid w:val="008A4267"/>
    <w:rsid w:val="008B5649"/>
    <w:rsid w:val="008D26C4"/>
    <w:rsid w:val="008D7390"/>
    <w:rsid w:val="008E653D"/>
    <w:rsid w:val="00910C80"/>
    <w:rsid w:val="009200E1"/>
    <w:rsid w:val="0092010E"/>
    <w:rsid w:val="00933350"/>
    <w:rsid w:val="00957D96"/>
    <w:rsid w:val="00972BB9"/>
    <w:rsid w:val="0098318B"/>
    <w:rsid w:val="009937F6"/>
    <w:rsid w:val="009A5097"/>
    <w:rsid w:val="00A1545F"/>
    <w:rsid w:val="00A360C5"/>
    <w:rsid w:val="00A6573C"/>
    <w:rsid w:val="00A74FF3"/>
    <w:rsid w:val="00A9761D"/>
    <w:rsid w:val="00AA5916"/>
    <w:rsid w:val="00AC2C1B"/>
    <w:rsid w:val="00AD0F34"/>
    <w:rsid w:val="00B03500"/>
    <w:rsid w:val="00B142D7"/>
    <w:rsid w:val="00B219E6"/>
    <w:rsid w:val="00B37908"/>
    <w:rsid w:val="00B67E28"/>
    <w:rsid w:val="00B915D5"/>
    <w:rsid w:val="00BA0052"/>
    <w:rsid w:val="00BA5730"/>
    <w:rsid w:val="00BC1DFD"/>
    <w:rsid w:val="00BF0094"/>
    <w:rsid w:val="00C127B9"/>
    <w:rsid w:val="00C25A3F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D0D09"/>
    <w:rsid w:val="00CE3BE3"/>
    <w:rsid w:val="00CE5FBE"/>
    <w:rsid w:val="00D20C89"/>
    <w:rsid w:val="00D26666"/>
    <w:rsid w:val="00D40B1D"/>
    <w:rsid w:val="00D43133"/>
    <w:rsid w:val="00D472AB"/>
    <w:rsid w:val="00D6178B"/>
    <w:rsid w:val="00D61D28"/>
    <w:rsid w:val="00D8241B"/>
    <w:rsid w:val="00D9344E"/>
    <w:rsid w:val="00D93FBF"/>
    <w:rsid w:val="00DA34E6"/>
    <w:rsid w:val="00DA5C84"/>
    <w:rsid w:val="00DB4583"/>
    <w:rsid w:val="00DB470B"/>
    <w:rsid w:val="00DF6D5F"/>
    <w:rsid w:val="00E0358B"/>
    <w:rsid w:val="00E04A03"/>
    <w:rsid w:val="00E1423C"/>
    <w:rsid w:val="00E66EA4"/>
    <w:rsid w:val="00E7015D"/>
    <w:rsid w:val="00E73E28"/>
    <w:rsid w:val="00E94E57"/>
    <w:rsid w:val="00EA60A6"/>
    <w:rsid w:val="00ED5009"/>
    <w:rsid w:val="00ED5A4F"/>
    <w:rsid w:val="00EE0FFF"/>
    <w:rsid w:val="00EF68B0"/>
    <w:rsid w:val="00F07D3F"/>
    <w:rsid w:val="00F60AF1"/>
    <w:rsid w:val="00F76006"/>
    <w:rsid w:val="00FA22C4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2075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Giulia Tuttobene (c)</cp:lastModifiedBy>
  <cp:revision>24</cp:revision>
  <cp:lastPrinted>2004-01-22T16:32:00Z</cp:lastPrinted>
  <dcterms:created xsi:type="dcterms:W3CDTF">2021-02-26T08:04:00Z</dcterms:created>
  <dcterms:modified xsi:type="dcterms:W3CDTF">2021-06-18T10:07:00Z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dd1e4005-c2ec-4102-89a4-937c1aac37c3_Enabled">
    <vt:lpwstr>true</vt:lpwstr>
  </property>
  <property fmtid="{D5CDD505-2E9C-101B-9397-08002B2CF9AE}" pid="16" name="MSIP_Label_dd1e4005-c2ec-4102-89a4-937c1aac37c3_SetDate">
    <vt:lpwstr>2021-06-18T07:07:21Z</vt:lpwstr>
  </property>
  <property fmtid="{D5CDD505-2E9C-101B-9397-08002B2CF9AE}" pid="17" name="MSIP_Label_dd1e4005-c2ec-4102-89a4-937c1aac37c3_Method">
    <vt:lpwstr>Privileged</vt:lpwstr>
  </property>
  <property fmtid="{D5CDD505-2E9C-101B-9397-08002B2CF9AE}" pid="18" name="MSIP_Label_dd1e4005-c2ec-4102-89a4-937c1aac37c3_Name">
    <vt:lpwstr>dd1e4005-c2ec-4102-89a4-937c1aac37c3</vt:lpwstr>
  </property>
  <property fmtid="{D5CDD505-2E9C-101B-9397-08002B2CF9AE}" pid="19" name="MSIP_Label_dd1e4005-c2ec-4102-89a4-937c1aac37c3_SiteId">
    <vt:lpwstr>cf36141c-ddd7-45a7-b073-111f66d0b30c</vt:lpwstr>
  </property>
  <property fmtid="{D5CDD505-2E9C-101B-9397-08002B2CF9AE}" pid="20" name="MSIP_Label_dd1e4005-c2ec-4102-89a4-937c1aac37c3_ActionId">
    <vt:lpwstr>2370bc09-d2cb-41df-9b6a-dd5ed7482010</vt:lpwstr>
  </property>
  <property fmtid="{D5CDD505-2E9C-101B-9397-08002B2CF9AE}" pid="21" name="MSIP_Label_dd1e4005-c2ec-4102-89a4-937c1aac37c3_ContentBits">
    <vt:lpwstr>0</vt:lpwstr>
  </property>
</Properties>
</file>